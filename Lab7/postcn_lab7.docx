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A8" w:rsidRDefault="00312EFB">
      <w:r>
        <w:t>Caleb Post</w:t>
      </w:r>
    </w:p>
    <w:p w:rsidR="00312EFB" w:rsidRDefault="00312EFB">
      <w:r>
        <w:t>Lab 7 Questions</w:t>
      </w:r>
    </w:p>
    <w:p w:rsidR="00312EFB" w:rsidRDefault="00312EFB"/>
    <w:p w:rsidR="00312EFB" w:rsidRDefault="00312EFB">
      <w:r>
        <w:t>Question 1: In the previous lab, you created a table call logData that had the results of the analysis from Pig. Please specify the following:</w:t>
      </w:r>
    </w:p>
    <w:p w:rsidR="00312EFB" w:rsidRDefault="00312EFB">
      <w:r>
        <w:tab/>
        <w:t>a). create table command in mysql that can be used as the target table for exporting the contents of the logData table.</w:t>
      </w:r>
    </w:p>
    <w:p w:rsidR="000335C0" w:rsidRDefault="000335C0">
      <w:r>
        <w:tab/>
        <w:t>CREATE TABLE logs(blog varchar(25), hitRatio float, errorRatio float, year int(4), day int(2), hour int(2));</w:t>
      </w:r>
    </w:p>
    <w:p w:rsidR="00312EFB" w:rsidRDefault="00312EFB">
      <w:r>
        <w:tab/>
        <w:t xml:space="preserve">b). </w:t>
      </w:r>
      <w:r w:rsidR="001D2E9B">
        <w:t>Sqoop command to export the contents of the logData table to the above mysql table.</w:t>
      </w:r>
    </w:p>
    <w:p w:rsidR="000335C0" w:rsidRDefault="000335C0">
      <w:r>
        <w:tab/>
        <w:t xml:space="preserve">sqoop export </w:t>
      </w:r>
      <w:r w:rsidR="008C2852">
        <w:t>--</w:t>
      </w:r>
      <w:r>
        <w:t>connect &lt;jdbc connection&gt; --username &lt;user&gt; --table logs</w:t>
      </w:r>
      <w:r w:rsidR="008C2852">
        <w:t xml:space="preserve"> --export-dir /apps/hive/warehouse/&lt;db&gt;.db/table</w:t>
      </w:r>
    </w:p>
    <w:p w:rsidR="001D2E9B" w:rsidRDefault="001D2E9B"/>
    <w:p w:rsidR="001D2E9B" w:rsidRDefault="001D2E9B">
      <w:r>
        <w:t>Question 2: Sqoop exports can fail. List a few reasons for sqoop export failure. Can sqoop export failure result in a partial amount of data being exported to mysql?</w:t>
      </w:r>
    </w:p>
    <w:p w:rsidR="001D2E9B" w:rsidRDefault="001D2E9B"/>
    <w:p w:rsidR="00F92DDA" w:rsidRDefault="00F92DDA">
      <w:r>
        <w:t>An export may fail if there is a loss of connectivity with the hadoop cluster and database, attempting to insert a row violating a consistency constraint, attempt to parse an incomplete or malformed record from the HDFS source data, attempting to parse records using incorrect delimiters, or if there are capacity issues.</w:t>
      </w:r>
    </w:p>
    <w:p w:rsidR="00F92DDA" w:rsidRDefault="00F92DDA"/>
    <w:p w:rsidR="00F92DDA" w:rsidRDefault="00F92DDA">
      <w:r>
        <w:t>Yes it can result in a partial amount of data being exported. Each sqoop export map task is a separate transaction.</w:t>
      </w:r>
    </w:p>
    <w:p w:rsidR="00F92DDA" w:rsidRDefault="00F92DDA"/>
    <w:p w:rsidR="001D2E9B" w:rsidRDefault="001D2E9B">
      <w:r>
        <w:t>Question 3: What is the role of a staging table in a sqoop Export?</w:t>
      </w:r>
    </w:p>
    <w:p w:rsidR="00B76A4E" w:rsidRDefault="00B76A4E"/>
    <w:p w:rsidR="00B76A4E" w:rsidRDefault="00B76A4E">
      <w:r>
        <w:t>It is used to move the data in the sqoop job to a temporary table, and then moves the data in one transaction at the end. This prevents the issue in question 2 where we have a partial export.</w:t>
      </w:r>
      <w:bookmarkStart w:id="0" w:name="_GoBack"/>
      <w:bookmarkEnd w:id="0"/>
    </w:p>
    <w:sectPr w:rsidR="00B7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FB"/>
    <w:rsid w:val="000335C0"/>
    <w:rsid w:val="001729A8"/>
    <w:rsid w:val="001D2E9B"/>
    <w:rsid w:val="00312EFB"/>
    <w:rsid w:val="008C2852"/>
    <w:rsid w:val="00B76A4E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E08B5-3B92-45C3-8FFB-FAFF28B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stc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61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Post</dc:creator>
  <cp:keywords/>
  <dc:description/>
  <cp:lastModifiedBy>Caleb Post</cp:lastModifiedBy>
  <cp:revision>4</cp:revision>
  <dcterms:created xsi:type="dcterms:W3CDTF">2014-10-26T23:05:00Z</dcterms:created>
  <dcterms:modified xsi:type="dcterms:W3CDTF">2014-10-27T00:06:00Z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